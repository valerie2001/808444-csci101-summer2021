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alias w:val="Title:"/>
        <w:tag w:val="Title:"/>
        <w:id w:val="-553780123"/>
        <w:placeholder>
          <w:docPart w:val="D0D531FB3EA6402F867E8B5A296FED47"/>
        </w:placeholder>
        <w:temporary/>
        <w:showingPlcHdr/>
        <w15:appearance w15:val="hidden"/>
      </w:sdtPr>
      <w:sdtEndPr/>
      <w:sdtContent>
        <w:p w14:paraId="32B9AE59" w14:textId="77777777" w:rsidR="00DF6445" w:rsidRDefault="005C202E">
          <w:pPr>
            <w:pStyle w:val="Title"/>
          </w:pPr>
          <w:r>
            <w:t>Title</w:t>
          </w:r>
        </w:p>
      </w:sdtContent>
    </w:sdt>
    <w:sdt>
      <w:sdtPr>
        <w:alias w:val="Heading 1:"/>
        <w:tag w:val="Heading 1:"/>
        <w:id w:val="-2115584983"/>
        <w:placeholder>
          <w:docPart w:val="505574D38922471A9F5D3EA272430EBE"/>
        </w:placeholder>
        <w:temporary/>
        <w:showingPlcHdr/>
        <w15:appearance w15:val="hidden"/>
      </w:sdtPr>
      <w:sdtEndPr/>
      <w:sdtContent>
        <w:p w14:paraId="18625371" w14:textId="77777777" w:rsidR="00DF6445" w:rsidRDefault="005C202E">
          <w:pPr>
            <w:pStyle w:val="Heading1"/>
          </w:pPr>
          <w:r>
            <w:t>Heading</w:t>
          </w:r>
          <w:r w:rsidR="001256B6">
            <w:t xml:space="preserve"> 1</w:t>
          </w:r>
        </w:p>
      </w:sdtContent>
    </w:sdt>
    <w:p w14:paraId="0F27D7FE" w14:textId="77777777" w:rsidR="001256B6" w:rsidRDefault="001256B6" w:rsidP="009F32C2">
      <w:bookmarkStart w:name="_l-2S#4VUGgE[NWKUlbZ8OZIZrrv==" w:id="0"/>
      <w:bookmarkEnd w:id="0"/>
    </w:p>
    <w:sectPr w:rsidR="001256B6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14ACD" w14:textId="77777777" w:rsidR="00BA7917" w:rsidRDefault="00BA7917">
      <w:pPr>
        <w:spacing w:after="0" w:line="240" w:lineRule="auto"/>
      </w:pPr>
      <w:r>
        <w:separator/>
      </w:r>
    </w:p>
  </w:endnote>
  <w:endnote w:type="continuationSeparator" w:id="0">
    <w:p w14:paraId="632BAA46" w14:textId="77777777" w:rsidR="00BA7917" w:rsidRDefault="00BA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altName w:val="Menlo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1910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82DF20" w14:textId="77777777" w:rsidR="00DF6445" w:rsidRDefault="005C202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6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6805B" w14:textId="77777777" w:rsidR="00BA7917" w:rsidRDefault="00BA7917">
      <w:pPr>
        <w:spacing w:after="0" w:line="240" w:lineRule="auto"/>
      </w:pPr>
      <w:r>
        <w:separator/>
      </w:r>
    </w:p>
  </w:footnote>
  <w:footnote w:type="continuationSeparator" w:id="0">
    <w:p w14:paraId="606F6017" w14:textId="77777777" w:rsidR="00BA7917" w:rsidRDefault="00BA7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443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4629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8494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0C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A24C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FAB9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CD5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2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BC7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2A7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A80AB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8B31A45"/>
    <w:multiLevelType w:val="multilevel"/>
    <w:tmpl w:val="8976F3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B4B11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ED3C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2C2"/>
    <w:rsid w:val="001256B6"/>
    <w:rsid w:val="00173719"/>
    <w:rsid w:val="005C202E"/>
    <w:rsid w:val="00806A03"/>
    <w:rsid w:val="009F32C2"/>
    <w:rsid w:val="009F467B"/>
    <w:rsid w:val="00B06BA6"/>
    <w:rsid w:val="00BA7917"/>
    <w:rsid w:val="00D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807D"/>
  <w15:chartTrackingRefBased/>
  <w15:docId w15:val="{F593B44E-7224-4F67-8C0F-2A888970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6B6"/>
  </w:style>
  <w:style w:type="paragraph" w:styleId="Heading1">
    <w:name w:val="heading 1"/>
    <w:basedOn w:val="Normal"/>
    <w:next w:val="Normal"/>
    <w:link w:val="Heading1Char"/>
    <w:uiPriority w:val="2"/>
    <w:qFormat/>
    <w:rsid w:val="00B06BA6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8611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B06B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86113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B06B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B06B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B06BA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B06BA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B06BA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B06BA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B06BA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06B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86113" w:themeColor="accent1" w:themeShade="80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"/>
    <w:rsid w:val="001256B6"/>
    <w:rPr>
      <w:rFonts w:asciiTheme="majorHAnsi" w:eastAsiaTheme="majorEastAsia" w:hAnsiTheme="majorHAnsi" w:cstheme="majorBidi"/>
      <w:color w:val="486113" w:themeColor="accent1" w:themeShade="80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2"/>
    <w:rsid w:val="00B06BA6"/>
    <w:rPr>
      <w:rFonts w:asciiTheme="majorHAnsi" w:eastAsiaTheme="majorEastAsia" w:hAnsiTheme="majorHAnsi" w:cstheme="majorBidi"/>
      <w:color w:val="48611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B06BA6"/>
    <w:rPr>
      <w:rFonts w:asciiTheme="majorHAnsi" w:eastAsiaTheme="majorEastAsia" w:hAnsiTheme="majorHAnsi" w:cstheme="majorBidi"/>
      <w:color w:val="486113" w:themeColor="accent1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2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sid w:val="00B06BA6"/>
    <w:rPr>
      <w:color w:val="595959" w:themeColor="text1" w:themeTint="A6"/>
    </w:rPr>
  </w:style>
  <w:style w:type="paragraph" w:styleId="BlockText">
    <w:name w:val="Block Text"/>
    <w:basedOn w:val="Normal"/>
    <w:uiPriority w:val="99"/>
    <w:semiHidden/>
    <w:unhideWhenUsed/>
    <w:rsid w:val="00B06BA6"/>
    <w:pPr>
      <w:pBdr>
        <w:top w:val="single" w:sz="2" w:space="10" w:color="90C226" w:themeColor="accent1" w:shadow="1" w:frame="1"/>
        <w:left w:val="single" w:sz="2" w:space="10" w:color="90C226" w:themeColor="accent1" w:shadow="1" w:frame="1"/>
        <w:bottom w:val="single" w:sz="2" w:space="10" w:color="90C226" w:themeColor="accent1" w:shadow="1" w:frame="1"/>
        <w:right w:val="single" w:sz="2" w:space="10" w:color="90C226" w:themeColor="accent1" w:shadow="1" w:frame="1"/>
      </w:pBdr>
      <w:ind w:left="1152" w:right="1152"/>
    </w:pPr>
    <w:rPr>
      <w:i/>
      <w:iCs/>
      <w:color w:val="486113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B06BA6"/>
    <w:rPr>
      <w:color w:val="486113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06BA6"/>
    <w:rPr>
      <w:color w:val="486113" w:themeColor="accent1" w:themeShade="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A6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06BA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06BA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06BA6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06BA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06BA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BA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BA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B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BA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6BA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6BA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06BA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BA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BA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06B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06BA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06BA6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/customXML/item2.xml" Id="Rc3e99a750a44465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oat\AppData\Roaming\Microsoft\Templates\Face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D531FB3EA6402F867E8B5A296FE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0E22-1304-4E32-BF99-BFD9DF16D315}"/>
      </w:docPartPr>
      <w:docPartBody>
        <w:p w:rsidR="00FB6B24" w:rsidRDefault="00170A3C">
          <w:pPr>
            <w:pStyle w:val="D0D531FB3EA6402F867E8B5A296FED47"/>
          </w:pPr>
          <w:r>
            <w:t>Title</w:t>
          </w:r>
        </w:p>
      </w:docPartBody>
    </w:docPart>
    <w:docPart>
      <w:docPartPr>
        <w:name w:val="505574D38922471A9F5D3EA272430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63769-C1E0-469E-8536-3BA714A750BF}"/>
      </w:docPartPr>
      <w:docPartBody>
        <w:p w:rsidR="00FB6B24" w:rsidRDefault="00170A3C">
          <w:pPr>
            <w:pStyle w:val="505574D38922471A9F5D3EA272430EBE"/>
          </w:pPr>
          <w:r>
            <w:t>Heading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altName w:val="Menlo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3C"/>
    <w:rsid w:val="00170A3C"/>
    <w:rsid w:val="002F59BB"/>
    <w:rsid w:val="00FB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D531FB3EA6402F867E8B5A296FED47">
    <w:name w:val="D0D531FB3EA6402F867E8B5A296FED47"/>
  </w:style>
  <w:style w:type="paragraph" w:customStyle="1" w:styleId="505574D38922471A9F5D3EA272430EBE">
    <w:name w:val="505574D38922471A9F5D3EA272430EBE"/>
  </w:style>
  <w:style w:type="paragraph" w:customStyle="1" w:styleId="8E3E79101CDC4BB6BB10409049656351">
    <w:name w:val="8E3E79101CDC4BB6BB104090496563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.xml" Id="Re01df3b6565444ae" /></Relationships>
</file>

<file path=customXML/item2.xml><?xml version="1.0" encoding="utf-8"?>
<project>
  <id>URJn0YQRGkfaw09k/P0wIYEDTsGX46ujoyi9Udl5Hc0=-~BK8wmGJ1c9ieg8r+pPGmbw==</id>
</project>
</file>

<file path=customXML/itemProps2.xml><?xml version="1.0" encoding="utf-8"?>
<ds:datastoreItem xmlns:ds="http://schemas.openxmlformats.org/officedocument/2006/2/customXml" ds:itemID="{C66AC4F1-97D3-4D10-8D07-51E6CC79AD91}">
  <ds:schemaRefs>
    <ds:schemaRef ds:uri=""/>
  </ds:schemaRefs>
</ds:datastoreItem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Anne Poatsy</dc:creator>
  <cp:keywords/>
  <cp:lastModifiedBy>Mary Anne Poatsy</cp:lastModifiedBy>
  <cp:revision>2</cp:revision>
  <dcterms:created xsi:type="dcterms:W3CDTF">2018-08-02T12:25:00Z</dcterms:created>
  <dcterms:modified xsi:type="dcterms:W3CDTF">2018-08-02T12:25:00Z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